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aramond" w:hAnsi="Garamond"/>
          <w:sz w:val="24"/>
          <w:szCs w:val="24"/>
        </w:rPr>
        <w:id w:val="-1687897245"/>
        <w:placeholder>
          <w:docPart w:val="1A6C3795ED05461C877A8E0EEAD2097D"/>
        </w:placeholder>
        <w15:appearance w15:val="hidden"/>
      </w:sdtPr>
      <w:sdtEndPr/>
      <w:sdtContent>
        <w:p w14:paraId="3ADCBF6C" w14:textId="71DB3D2E" w:rsidR="006E4F22" w:rsidRPr="003A4839" w:rsidRDefault="006E4F22" w:rsidP="006E4F22">
          <w:pPr>
            <w:pStyle w:val="Title"/>
            <w:spacing w:after="120"/>
            <w:rPr>
              <w:rFonts w:ascii="Garamond" w:hAnsi="Garamond"/>
              <w:color w:val="4F2D7F"/>
              <w:sz w:val="24"/>
              <w:szCs w:val="24"/>
            </w:rPr>
          </w:pPr>
          <w:r w:rsidRPr="003A4839">
            <w:rPr>
              <w:rFonts w:ascii="Garamond" w:hAnsi="Garamond"/>
              <w:color w:val="4F2D7F"/>
              <w:sz w:val="24"/>
              <w:szCs w:val="24"/>
            </w:rPr>
            <w:t>COSC 3364 – Principles of Cybersecurity</w:t>
          </w:r>
        </w:p>
        <w:p w14:paraId="7A08B81C" w14:textId="26F3448A" w:rsidR="007D650C" w:rsidRPr="003A4839" w:rsidRDefault="007D650C" w:rsidP="003704F9">
          <w:pPr>
            <w:pStyle w:val="Title"/>
            <w:spacing w:after="120"/>
            <w:rPr>
              <w:rFonts w:ascii="Garamond" w:hAnsi="Garamond"/>
              <w:sz w:val="24"/>
              <w:szCs w:val="24"/>
            </w:rPr>
          </w:pPr>
          <w:r w:rsidRPr="003A4839">
            <w:rPr>
              <w:rFonts w:ascii="Garamond" w:hAnsi="Garamond"/>
              <w:sz w:val="24"/>
              <w:szCs w:val="24"/>
            </w:rPr>
            <w:t>Lab 0</w:t>
          </w:r>
          <w:r w:rsidR="007779E7" w:rsidRPr="003A4839">
            <w:rPr>
              <w:rFonts w:ascii="Garamond" w:hAnsi="Garamond"/>
              <w:sz w:val="24"/>
              <w:szCs w:val="24"/>
            </w:rPr>
            <w:t>6</w:t>
          </w:r>
        </w:p>
      </w:sdtContent>
    </w:sdt>
    <w:p w14:paraId="264E2EEF" w14:textId="31801BBD" w:rsidR="0085212E" w:rsidRPr="0085212E" w:rsidRDefault="001B22F4" w:rsidP="0085212E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Database Access Control and SQLi</w:t>
      </w:r>
    </w:p>
    <w:p w14:paraId="287DE648" w14:textId="36A6FFF7" w:rsidR="0085212E" w:rsidRDefault="0085212E" w:rsidP="0085212E">
      <w:p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Provide screenshots where * is indicated.</w:t>
      </w:r>
    </w:p>
    <w:p w14:paraId="03464239" w14:textId="170A9C16" w:rsidR="001C57C8" w:rsidRDefault="001C57C8" w:rsidP="0085212E">
      <w:p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Within MariaDB construct the following database named RECORDS:</w:t>
      </w:r>
    </w:p>
    <w:p w14:paraId="0D45CA0A" w14:textId="372DDBC9" w:rsidR="00835AC9" w:rsidRPr="0085212E" w:rsidRDefault="001C57C8" w:rsidP="0085212E">
      <w:pPr>
        <w:rPr>
          <w:rFonts w:ascii="Garamond" w:hAnsi="Garamond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75558E26" wp14:editId="6E3B49BA">
            <wp:extent cx="3266667" cy="3133333"/>
            <wp:effectExtent l="0" t="0" r="0" b="0"/>
            <wp:docPr id="125414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43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3E7A" w14:textId="73470422" w:rsidR="00401F0C" w:rsidRDefault="00401F0C" w:rsidP="001C57C8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 xml:space="preserve">Create an admin user with all privileges and grant option. </w:t>
      </w:r>
    </w:p>
    <w:p w14:paraId="75ADBF84" w14:textId="77777777" w:rsidR="00401F0C" w:rsidRDefault="00401F0C" w:rsidP="00401F0C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0B34C9C5" w14:textId="498A97A8" w:rsidR="00401F0C" w:rsidRDefault="00401F0C" w:rsidP="001C57C8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Sign in as admin.</w:t>
      </w:r>
    </w:p>
    <w:p w14:paraId="032D4384" w14:textId="77777777" w:rsidR="00401F0C" w:rsidRPr="00401F0C" w:rsidRDefault="00401F0C" w:rsidP="00401F0C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0240A127" w14:textId="0103D3E0" w:rsidR="00401F0C" w:rsidRDefault="00401F0C" w:rsidP="001C57C8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Create</w:t>
      </w:r>
      <w:r w:rsidR="003225B6">
        <w:rPr>
          <w:rFonts w:ascii="Garamond" w:hAnsi="Garamond"/>
          <w:sz w:val="24"/>
          <w:szCs w:val="24"/>
          <w:lang w:eastAsia="ja-JP"/>
        </w:rPr>
        <w:t xml:space="preserve"> and use</w:t>
      </w:r>
      <w:r>
        <w:rPr>
          <w:rFonts w:ascii="Garamond" w:hAnsi="Garamond"/>
          <w:sz w:val="24"/>
          <w:szCs w:val="24"/>
          <w:lang w:eastAsia="ja-JP"/>
        </w:rPr>
        <w:t xml:space="preserve"> database RECORDS.</w:t>
      </w:r>
    </w:p>
    <w:p w14:paraId="04731709" w14:textId="77777777" w:rsidR="00401F0C" w:rsidRPr="00401F0C" w:rsidRDefault="00401F0C" w:rsidP="00401F0C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48817D7D" w14:textId="4FB0DE63" w:rsidR="004D1DD2" w:rsidRDefault="001C57C8" w:rsidP="001C57C8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eastAsia="ja-JP"/>
        </w:rPr>
      </w:pPr>
      <w:r w:rsidRPr="001C57C8">
        <w:rPr>
          <w:rFonts w:ascii="Garamond" w:hAnsi="Garamond"/>
          <w:sz w:val="24"/>
          <w:szCs w:val="24"/>
          <w:lang w:eastAsia="ja-JP"/>
        </w:rPr>
        <w:t>Generate the tables</w:t>
      </w:r>
      <w:r>
        <w:rPr>
          <w:rFonts w:ascii="Garamond" w:hAnsi="Garamond"/>
          <w:sz w:val="24"/>
          <w:szCs w:val="24"/>
          <w:lang w:eastAsia="ja-JP"/>
        </w:rPr>
        <w:t xml:space="preserve"> </w:t>
      </w:r>
      <w:r w:rsidR="00401F0C">
        <w:rPr>
          <w:rFonts w:ascii="Garamond" w:hAnsi="Garamond"/>
          <w:sz w:val="24"/>
          <w:szCs w:val="24"/>
          <w:lang w:eastAsia="ja-JP"/>
        </w:rPr>
        <w:t xml:space="preserve">from the </w:t>
      </w:r>
      <w:r>
        <w:rPr>
          <w:rFonts w:ascii="Garamond" w:hAnsi="Garamond"/>
          <w:sz w:val="24"/>
          <w:szCs w:val="24"/>
          <w:lang w:eastAsia="ja-JP"/>
        </w:rPr>
        <w:t>schema above</w:t>
      </w:r>
      <w:r w:rsidR="00401F0C">
        <w:rPr>
          <w:rFonts w:ascii="Garamond" w:hAnsi="Garamond"/>
          <w:sz w:val="24"/>
          <w:szCs w:val="24"/>
          <w:lang w:eastAsia="ja-JP"/>
        </w:rPr>
        <w:t xml:space="preserve"> and show </w:t>
      </w:r>
      <w:proofErr w:type="gramStart"/>
      <w:r w:rsidR="00401F0C">
        <w:rPr>
          <w:rFonts w:ascii="Garamond" w:hAnsi="Garamond"/>
          <w:sz w:val="24"/>
          <w:szCs w:val="24"/>
          <w:lang w:eastAsia="ja-JP"/>
        </w:rPr>
        <w:t>tables.*</w:t>
      </w:r>
      <w:proofErr w:type="gramEnd"/>
    </w:p>
    <w:p w14:paraId="57BF1418" w14:textId="77777777" w:rsidR="006D167B" w:rsidRPr="006D167B" w:rsidRDefault="006D167B" w:rsidP="006D167B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4F50544E" w14:textId="2069D12B" w:rsidR="006D167B" w:rsidRPr="006D167B" w:rsidRDefault="009105EA" w:rsidP="006D167B">
      <w:pPr>
        <w:rPr>
          <w:rFonts w:ascii="Garamond" w:hAnsi="Garamond"/>
          <w:sz w:val="24"/>
          <w:szCs w:val="24"/>
          <w:lang w:eastAsia="ja-JP"/>
        </w:rPr>
      </w:pPr>
      <w:r w:rsidRPr="009105EA">
        <w:rPr>
          <w:rFonts w:ascii="Garamond" w:hAnsi="Garamond"/>
          <w:sz w:val="24"/>
          <w:szCs w:val="24"/>
          <w:lang w:eastAsia="ja-JP"/>
        </w:rPr>
        <w:drawing>
          <wp:inline distT="0" distB="0" distL="0" distR="0" wp14:anchorId="168A31F2" wp14:editId="4EAAC3CA">
            <wp:extent cx="2819794" cy="1943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08B1" w14:textId="77777777" w:rsidR="00401F0C" w:rsidRDefault="00401F0C" w:rsidP="00401F0C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2E353A6D" w14:textId="42AC295A" w:rsidR="00401F0C" w:rsidRDefault="00401F0C" w:rsidP="00401F0C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lastRenderedPageBreak/>
        <w:t xml:space="preserve">Insert three entries to each table and select all from each </w:t>
      </w:r>
      <w:proofErr w:type="gramStart"/>
      <w:r>
        <w:rPr>
          <w:rFonts w:ascii="Garamond" w:hAnsi="Garamond"/>
          <w:sz w:val="24"/>
          <w:szCs w:val="24"/>
          <w:lang w:eastAsia="ja-JP"/>
        </w:rPr>
        <w:t>table.*</w:t>
      </w:r>
      <w:proofErr w:type="gramEnd"/>
    </w:p>
    <w:p w14:paraId="61BB3D2E" w14:textId="5E157DF7" w:rsidR="006D167B" w:rsidRPr="006D167B" w:rsidRDefault="009105EA" w:rsidP="006D167B">
      <w:pPr>
        <w:rPr>
          <w:rFonts w:ascii="Garamond" w:hAnsi="Garamond"/>
          <w:sz w:val="24"/>
          <w:szCs w:val="24"/>
          <w:lang w:eastAsia="ja-JP"/>
        </w:rPr>
      </w:pPr>
      <w:r w:rsidRPr="009105EA">
        <w:rPr>
          <w:rFonts w:ascii="Garamond" w:hAnsi="Garamond"/>
          <w:sz w:val="24"/>
          <w:szCs w:val="24"/>
          <w:lang w:eastAsia="ja-JP"/>
        </w:rPr>
        <w:drawing>
          <wp:inline distT="0" distB="0" distL="0" distR="0" wp14:anchorId="798E4CDC" wp14:editId="632795D9">
            <wp:extent cx="4344006" cy="6439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B347" w14:textId="77777777" w:rsidR="00401F0C" w:rsidRPr="00401F0C" w:rsidRDefault="00401F0C" w:rsidP="00401F0C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22A89789" w14:textId="49964A97" w:rsidR="00401F0C" w:rsidRDefault="00401F0C" w:rsidP="001C57C8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Create user Alice with all privileges and grant option.</w:t>
      </w:r>
    </w:p>
    <w:p w14:paraId="32564A35" w14:textId="77777777" w:rsidR="00401F0C" w:rsidRPr="00401F0C" w:rsidRDefault="00401F0C" w:rsidP="00401F0C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2FB448B6" w14:textId="3C1ACF6E" w:rsidR="00401F0C" w:rsidRDefault="00401F0C" w:rsidP="001C57C8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Exit admin and sign in as Alice.</w:t>
      </w:r>
    </w:p>
    <w:p w14:paraId="08664EFC" w14:textId="77777777" w:rsidR="00401F0C" w:rsidRPr="00401F0C" w:rsidRDefault="00401F0C" w:rsidP="00401F0C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3C50F225" w14:textId="1E7B0032" w:rsidR="00401F0C" w:rsidRDefault="006C2712" w:rsidP="001C57C8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Create user Bob with SELECT privilege on RECORDS</w:t>
      </w:r>
      <w:r w:rsidR="001055BD">
        <w:rPr>
          <w:rFonts w:ascii="Garamond" w:hAnsi="Garamond"/>
          <w:sz w:val="24"/>
          <w:szCs w:val="24"/>
          <w:lang w:eastAsia="ja-JP"/>
        </w:rPr>
        <w:t>.ENROLLMENT</w:t>
      </w:r>
      <w:r>
        <w:rPr>
          <w:rFonts w:ascii="Garamond" w:hAnsi="Garamond"/>
          <w:sz w:val="24"/>
          <w:szCs w:val="24"/>
          <w:lang w:eastAsia="ja-JP"/>
        </w:rPr>
        <w:t>.</w:t>
      </w:r>
    </w:p>
    <w:p w14:paraId="3955E9CA" w14:textId="77777777" w:rsidR="006C2712" w:rsidRPr="006C2712" w:rsidRDefault="006C2712" w:rsidP="006C2712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636874CE" w14:textId="443E3EDA" w:rsidR="006C2712" w:rsidRDefault="006C2712" w:rsidP="001C57C8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 xml:space="preserve">Exit Alice, sign in as admin, and show all </w:t>
      </w:r>
      <w:proofErr w:type="gramStart"/>
      <w:r>
        <w:rPr>
          <w:rFonts w:ascii="Garamond" w:hAnsi="Garamond"/>
          <w:sz w:val="24"/>
          <w:szCs w:val="24"/>
          <w:lang w:eastAsia="ja-JP"/>
        </w:rPr>
        <w:t>users.*</w:t>
      </w:r>
      <w:proofErr w:type="gramEnd"/>
    </w:p>
    <w:p w14:paraId="3652461D" w14:textId="77777777" w:rsidR="00952132" w:rsidRPr="00952132" w:rsidRDefault="00952132" w:rsidP="00952132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22FE0950" w14:textId="20942B2A" w:rsidR="00952132" w:rsidRPr="00952132" w:rsidRDefault="00952132" w:rsidP="00952132">
      <w:pPr>
        <w:rPr>
          <w:rFonts w:ascii="Garamond" w:hAnsi="Garamond"/>
          <w:sz w:val="24"/>
          <w:szCs w:val="24"/>
          <w:lang w:eastAsia="ja-JP"/>
        </w:rPr>
      </w:pPr>
      <w:r w:rsidRPr="00952132">
        <w:rPr>
          <w:rFonts w:ascii="Garamond" w:hAnsi="Garamond"/>
          <w:sz w:val="24"/>
          <w:szCs w:val="24"/>
          <w:lang w:eastAsia="ja-JP"/>
        </w:rPr>
        <w:lastRenderedPageBreak/>
        <w:drawing>
          <wp:inline distT="0" distB="0" distL="0" distR="0" wp14:anchorId="6F48B51C" wp14:editId="5358DE9E">
            <wp:extent cx="4258269" cy="24387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EF5D" w14:textId="77777777" w:rsidR="006C2712" w:rsidRPr="006C2712" w:rsidRDefault="006C2712" w:rsidP="006C2712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6F036134" w14:textId="00BDD490" w:rsidR="006C2712" w:rsidRDefault="006C2712" w:rsidP="001C57C8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Revoke all privileges from Alice.</w:t>
      </w:r>
    </w:p>
    <w:p w14:paraId="06147889" w14:textId="77777777" w:rsidR="006C2712" w:rsidRPr="006C2712" w:rsidRDefault="006C2712" w:rsidP="006C2712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719BEE5E" w14:textId="13613F86" w:rsidR="006C2712" w:rsidRDefault="006C2712" w:rsidP="006C2712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What do you expect to happen to the SELECT privilege granted to Bob?</w:t>
      </w:r>
    </w:p>
    <w:p w14:paraId="628B97C9" w14:textId="77777777" w:rsidR="00952132" w:rsidRDefault="00952132" w:rsidP="00952132">
      <w:pPr>
        <w:pStyle w:val="ListParagraph"/>
        <w:ind w:left="1440"/>
        <w:rPr>
          <w:rFonts w:ascii="Garamond" w:hAnsi="Garamond"/>
          <w:sz w:val="24"/>
          <w:szCs w:val="24"/>
          <w:lang w:eastAsia="ja-JP"/>
        </w:rPr>
      </w:pPr>
    </w:p>
    <w:p w14:paraId="14CEAF48" w14:textId="0F3AEC65" w:rsidR="00952132" w:rsidRDefault="00952132" w:rsidP="00952132">
      <w:pPr>
        <w:pStyle w:val="ListParagraph"/>
        <w:ind w:left="1440"/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Bob will retain the privilege even though Alice’s privileges were revoked.</w:t>
      </w:r>
    </w:p>
    <w:p w14:paraId="412DA5B5" w14:textId="77777777" w:rsidR="00952132" w:rsidRDefault="00952132" w:rsidP="00952132">
      <w:pPr>
        <w:pStyle w:val="ListParagraph"/>
        <w:ind w:left="1440"/>
        <w:rPr>
          <w:rFonts w:ascii="Garamond" w:hAnsi="Garamond"/>
          <w:sz w:val="24"/>
          <w:szCs w:val="24"/>
          <w:lang w:eastAsia="ja-JP"/>
        </w:rPr>
      </w:pPr>
    </w:p>
    <w:p w14:paraId="658B192E" w14:textId="204AE399" w:rsidR="006C2712" w:rsidRDefault="006C2712" w:rsidP="006C2712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What did happen to the SELECT privilege granted to Bob?</w:t>
      </w:r>
    </w:p>
    <w:p w14:paraId="740A156F" w14:textId="5CBBD54A" w:rsidR="00952132" w:rsidRPr="00952132" w:rsidRDefault="00952132" w:rsidP="00952132">
      <w:pPr>
        <w:ind w:left="1440"/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Bob did</w:t>
      </w:r>
      <w:r w:rsidR="00012A23">
        <w:rPr>
          <w:rFonts w:ascii="Garamond" w:hAnsi="Garamond"/>
          <w:sz w:val="24"/>
          <w:szCs w:val="24"/>
          <w:lang w:eastAsia="ja-JP"/>
        </w:rPr>
        <w:t xml:space="preserve"> </w:t>
      </w:r>
      <w:r>
        <w:rPr>
          <w:rFonts w:ascii="Garamond" w:hAnsi="Garamond"/>
          <w:sz w:val="24"/>
          <w:szCs w:val="24"/>
          <w:lang w:eastAsia="ja-JP"/>
        </w:rPr>
        <w:t>retain the privilege</w:t>
      </w:r>
      <w:r w:rsidR="000E4D29">
        <w:rPr>
          <w:rFonts w:ascii="Garamond" w:hAnsi="Garamond"/>
          <w:sz w:val="24"/>
          <w:szCs w:val="24"/>
          <w:lang w:eastAsia="ja-JP"/>
        </w:rPr>
        <w:t xml:space="preserve"> (I also accidentally granted him all privileges instead of just SELECT privileges.)</w:t>
      </w:r>
    </w:p>
    <w:p w14:paraId="4ACEC865" w14:textId="77777777" w:rsidR="006C2712" w:rsidRDefault="006C2712" w:rsidP="006C2712">
      <w:pPr>
        <w:pStyle w:val="ListParagraph"/>
        <w:ind w:left="1440"/>
        <w:rPr>
          <w:rFonts w:ascii="Garamond" w:hAnsi="Garamond"/>
          <w:sz w:val="24"/>
          <w:szCs w:val="24"/>
          <w:lang w:eastAsia="ja-JP"/>
        </w:rPr>
      </w:pPr>
    </w:p>
    <w:p w14:paraId="4710F9CD" w14:textId="503EACE5" w:rsidR="006C2712" w:rsidRDefault="006C2712" w:rsidP="006C2712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Exit admin and sign in as Bob.</w:t>
      </w:r>
    </w:p>
    <w:p w14:paraId="19757B89" w14:textId="77777777" w:rsidR="006C2712" w:rsidRDefault="006C2712" w:rsidP="006C2712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724F357B" w14:textId="3AA648CC" w:rsidR="00012A23" w:rsidRDefault="006C2712" w:rsidP="00012A23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 xml:space="preserve">Generate SQL statement utilizing a where </w:t>
      </w:r>
      <w:r w:rsidR="001055BD">
        <w:rPr>
          <w:rFonts w:ascii="Garamond" w:hAnsi="Garamond"/>
          <w:sz w:val="24"/>
          <w:szCs w:val="24"/>
          <w:lang w:eastAsia="ja-JP"/>
        </w:rPr>
        <w:t xml:space="preserve">clause of unknown SID to display all </w:t>
      </w:r>
      <w:proofErr w:type="gramStart"/>
      <w:r w:rsidR="001055BD">
        <w:rPr>
          <w:rFonts w:ascii="Garamond" w:hAnsi="Garamond"/>
          <w:sz w:val="24"/>
          <w:szCs w:val="24"/>
          <w:lang w:eastAsia="ja-JP"/>
        </w:rPr>
        <w:t>grades.*</w:t>
      </w:r>
      <w:proofErr w:type="gramEnd"/>
    </w:p>
    <w:p w14:paraId="73562588" w14:textId="77777777" w:rsidR="00012A23" w:rsidRPr="00012A23" w:rsidRDefault="00012A23" w:rsidP="00012A23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18439274" w14:textId="65C19B60" w:rsidR="00012A23" w:rsidRPr="00012A23" w:rsidRDefault="00012A23" w:rsidP="00012A23">
      <w:pPr>
        <w:rPr>
          <w:rFonts w:ascii="Garamond" w:hAnsi="Garamond"/>
          <w:sz w:val="24"/>
          <w:szCs w:val="24"/>
          <w:lang w:eastAsia="ja-JP"/>
        </w:rPr>
      </w:pPr>
      <w:r w:rsidRPr="00012A23">
        <w:rPr>
          <w:rFonts w:ascii="Garamond" w:hAnsi="Garamond"/>
          <w:sz w:val="24"/>
          <w:szCs w:val="24"/>
          <w:lang w:eastAsia="ja-JP"/>
        </w:rPr>
        <w:drawing>
          <wp:inline distT="0" distB="0" distL="0" distR="0" wp14:anchorId="4F729920" wp14:editId="2FB5754D">
            <wp:extent cx="5013451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49" cy="261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1C9C" w14:textId="77777777" w:rsidR="001055BD" w:rsidRPr="001055BD" w:rsidRDefault="001055BD" w:rsidP="001055BD">
      <w:pPr>
        <w:pStyle w:val="ListParagraph"/>
        <w:rPr>
          <w:rFonts w:ascii="Garamond" w:hAnsi="Garamond"/>
          <w:sz w:val="24"/>
          <w:szCs w:val="24"/>
          <w:lang w:eastAsia="ja-JP"/>
        </w:rPr>
      </w:pPr>
    </w:p>
    <w:p w14:paraId="1678C76F" w14:textId="41A6A080" w:rsidR="006C2712" w:rsidRDefault="001055BD" w:rsidP="006C2712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 xml:space="preserve">Attempt to include a drop table statement on ENROLLMENT along with previous SQL </w:t>
      </w:r>
      <w:proofErr w:type="gramStart"/>
      <w:r>
        <w:rPr>
          <w:rFonts w:ascii="Garamond" w:hAnsi="Garamond"/>
          <w:sz w:val="24"/>
          <w:szCs w:val="24"/>
          <w:lang w:eastAsia="ja-JP"/>
        </w:rPr>
        <w:t>statement.*</w:t>
      </w:r>
      <w:proofErr w:type="gramEnd"/>
      <w:r>
        <w:rPr>
          <w:rFonts w:ascii="Garamond" w:hAnsi="Garamond"/>
          <w:sz w:val="24"/>
          <w:szCs w:val="24"/>
          <w:lang w:eastAsia="ja-JP"/>
        </w:rPr>
        <w:t xml:space="preserve"> </w:t>
      </w:r>
    </w:p>
    <w:p w14:paraId="306829FD" w14:textId="2A9C45A0" w:rsidR="00012A23" w:rsidRDefault="00012A23" w:rsidP="00012A23">
      <w:pPr>
        <w:rPr>
          <w:rFonts w:ascii="Garamond" w:hAnsi="Garamond"/>
          <w:sz w:val="24"/>
          <w:szCs w:val="24"/>
          <w:lang w:eastAsia="ja-JP"/>
        </w:rPr>
      </w:pPr>
      <w:r w:rsidRPr="00012A23">
        <w:rPr>
          <w:rFonts w:ascii="Garamond" w:hAnsi="Garamond"/>
          <w:sz w:val="24"/>
          <w:szCs w:val="24"/>
          <w:lang w:eastAsia="ja-JP"/>
        </w:rPr>
        <w:drawing>
          <wp:inline distT="0" distB="0" distL="0" distR="0" wp14:anchorId="3BB16774" wp14:editId="007BDB64">
            <wp:extent cx="6400800" cy="379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CABD" w14:textId="4A0BD4C9" w:rsidR="00012A23" w:rsidRPr="00012A23" w:rsidRDefault="00012A23" w:rsidP="00012A23">
      <w:pPr>
        <w:rPr>
          <w:rFonts w:ascii="Garamond" w:hAnsi="Garamond"/>
          <w:sz w:val="24"/>
          <w:szCs w:val="24"/>
          <w:lang w:eastAsia="ja-JP"/>
        </w:rPr>
      </w:pPr>
      <w:r w:rsidRPr="000E4D29">
        <w:rPr>
          <w:rFonts w:ascii="Garamond" w:hAnsi="Garamond"/>
          <w:sz w:val="24"/>
          <w:szCs w:val="24"/>
          <w:highlight w:val="yellow"/>
          <w:lang w:eastAsia="ja-JP"/>
        </w:rPr>
        <w:t>Mine did drop the table because I accidentally gave Bob all privileges.</w:t>
      </w:r>
    </w:p>
    <w:sectPr w:rsidR="00012A23" w:rsidRPr="00012A23" w:rsidSect="00295F55">
      <w:footerReference w:type="default" r:id="rId16"/>
      <w:pgSz w:w="12240" w:h="15840"/>
      <w:pgMar w:top="72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05B87" w14:textId="77777777" w:rsidR="00E9757C" w:rsidRDefault="00E9757C" w:rsidP="00793172">
      <w:r>
        <w:separator/>
      </w:r>
    </w:p>
  </w:endnote>
  <w:endnote w:type="continuationSeparator" w:id="0">
    <w:p w14:paraId="7A69B583" w14:textId="77777777" w:rsidR="00E9757C" w:rsidRDefault="00E9757C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851"/>
      <w:gridCol w:w="3380"/>
    </w:tblGrid>
    <w:tr w:rsidR="00016AD1" w14:paraId="3A7ED95D" w14:textId="77777777" w:rsidTr="00E156EF">
      <w:tc>
        <w:tcPr>
          <w:tcW w:w="6851" w:type="dxa"/>
        </w:tcPr>
        <w:p w14:paraId="1787C457" w14:textId="3F3690B5" w:rsidR="00016AD1" w:rsidRDefault="00016AD1" w:rsidP="00016AD1">
          <w:pPr>
            <w:pStyle w:val="Footer"/>
          </w:pPr>
        </w:p>
      </w:tc>
      <w:tc>
        <w:tcPr>
          <w:tcW w:w="3380" w:type="dxa"/>
        </w:tcPr>
        <w:p w14:paraId="4E8409F5" w14:textId="77777777" w:rsidR="00016AD1" w:rsidRDefault="00016AD1" w:rsidP="00016AD1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56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F65AB10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FFF0" w14:textId="77777777" w:rsidR="00E9757C" w:rsidRDefault="00E9757C" w:rsidP="00793172">
      <w:r>
        <w:separator/>
      </w:r>
    </w:p>
  </w:footnote>
  <w:footnote w:type="continuationSeparator" w:id="0">
    <w:p w14:paraId="4E2E48DE" w14:textId="77777777" w:rsidR="00E9757C" w:rsidRDefault="00E9757C" w:rsidP="0079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9D4E52"/>
    <w:multiLevelType w:val="hybridMultilevel"/>
    <w:tmpl w:val="C7E4F8DC"/>
    <w:lvl w:ilvl="0" w:tplc="C16AA5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40106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7484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CD2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23D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D429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482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CCB7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043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B32179"/>
    <w:multiLevelType w:val="hybridMultilevel"/>
    <w:tmpl w:val="B3AA23E0"/>
    <w:lvl w:ilvl="0" w:tplc="ACA00E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A891DA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8C6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4682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C53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FA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CCA5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9A95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85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C558EC"/>
    <w:multiLevelType w:val="hybridMultilevel"/>
    <w:tmpl w:val="34D6712A"/>
    <w:lvl w:ilvl="0" w:tplc="DCA0A9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58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AE6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5600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4C6D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414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2DF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24E7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8804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A452D"/>
    <w:multiLevelType w:val="hybridMultilevel"/>
    <w:tmpl w:val="084A7812"/>
    <w:lvl w:ilvl="0" w:tplc="E5CA00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4AEDE6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CAFB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CB8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0E2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28C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2A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852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6CB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4373A"/>
    <w:multiLevelType w:val="hybridMultilevel"/>
    <w:tmpl w:val="B654237A"/>
    <w:lvl w:ilvl="0" w:tplc="824411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A86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8E1B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408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18AE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B27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4A55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845E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E00B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436C2"/>
    <w:multiLevelType w:val="hybridMultilevel"/>
    <w:tmpl w:val="EA92AB0E"/>
    <w:lvl w:ilvl="0" w:tplc="D31A09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A2AA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A4A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065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9495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CABC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FA3C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840A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3081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15677"/>
    <w:multiLevelType w:val="hybridMultilevel"/>
    <w:tmpl w:val="DA4ADBFA"/>
    <w:lvl w:ilvl="0" w:tplc="8EA4A1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A01F2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D0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1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98E3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6E84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CABE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0A4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ABF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B09FD"/>
    <w:multiLevelType w:val="hybridMultilevel"/>
    <w:tmpl w:val="C0BEE158"/>
    <w:lvl w:ilvl="0" w:tplc="706C37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8632D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CA5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C80D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ECA8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876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60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601F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022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2670F"/>
    <w:multiLevelType w:val="hybridMultilevel"/>
    <w:tmpl w:val="D5084CF2"/>
    <w:lvl w:ilvl="0" w:tplc="3D3207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FEB0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80F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28E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DC1E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0B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7EA5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7027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5C75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342C2CEE"/>
    <w:multiLevelType w:val="hybridMultilevel"/>
    <w:tmpl w:val="03ECD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07D38"/>
    <w:multiLevelType w:val="hybridMultilevel"/>
    <w:tmpl w:val="4B50D13E"/>
    <w:lvl w:ilvl="0" w:tplc="F8DC9B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E80742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12AB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E6CF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21C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AA78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4A3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A272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EBA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87765"/>
    <w:multiLevelType w:val="hybridMultilevel"/>
    <w:tmpl w:val="4A90D8E2"/>
    <w:lvl w:ilvl="0" w:tplc="D444E7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CE2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8867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297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A81C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960E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405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AE6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42F0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64F40"/>
    <w:multiLevelType w:val="hybridMultilevel"/>
    <w:tmpl w:val="06E0F9F4"/>
    <w:lvl w:ilvl="0" w:tplc="C8608A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30CACC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AAC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478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7874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FA54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3CEC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34BE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E2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40305"/>
    <w:multiLevelType w:val="hybridMultilevel"/>
    <w:tmpl w:val="698A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C2AE0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507F9"/>
    <w:multiLevelType w:val="hybridMultilevel"/>
    <w:tmpl w:val="2E6AE9CC"/>
    <w:lvl w:ilvl="0" w:tplc="DC040A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2A6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017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C4BC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2B2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C094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13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48DA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CD4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A09EA"/>
    <w:multiLevelType w:val="hybridMultilevel"/>
    <w:tmpl w:val="262E0AEE"/>
    <w:lvl w:ilvl="0" w:tplc="B08680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76B3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1E07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9EE2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8687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5E5E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0068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8EAF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2C47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E597C"/>
    <w:multiLevelType w:val="hybridMultilevel"/>
    <w:tmpl w:val="7A2C51B4"/>
    <w:lvl w:ilvl="0" w:tplc="00AAE4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02C42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7ED8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6B4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864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CA04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6F5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627A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493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92A73"/>
    <w:multiLevelType w:val="hybridMultilevel"/>
    <w:tmpl w:val="7AD004A4"/>
    <w:lvl w:ilvl="0" w:tplc="5FE675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7CFE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265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0C6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7868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30D5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2CE6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660B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401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52B15"/>
    <w:multiLevelType w:val="hybridMultilevel"/>
    <w:tmpl w:val="FA28538E"/>
    <w:lvl w:ilvl="0" w:tplc="C4A6A9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240642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DED8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0C30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4EEF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9CB3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AA9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C91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403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00B73"/>
    <w:multiLevelType w:val="hybridMultilevel"/>
    <w:tmpl w:val="C2D893F4"/>
    <w:lvl w:ilvl="0" w:tplc="792AD6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43B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FA60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CFB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283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E5E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4EFC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22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676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50B7D"/>
    <w:multiLevelType w:val="hybridMultilevel"/>
    <w:tmpl w:val="C89A79FE"/>
    <w:lvl w:ilvl="0" w:tplc="87F8B5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A0A12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075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8EC0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2D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26A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BCD7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A81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098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B05C3"/>
    <w:multiLevelType w:val="hybridMultilevel"/>
    <w:tmpl w:val="7CE28BC2"/>
    <w:lvl w:ilvl="0" w:tplc="243EEA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148BD6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06F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887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C806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68E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F209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684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21E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D1569"/>
    <w:multiLevelType w:val="hybridMultilevel"/>
    <w:tmpl w:val="1E5E4E4E"/>
    <w:lvl w:ilvl="0" w:tplc="8918DD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2E1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849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F2E8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A41A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6AB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6FE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7059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8429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524D7"/>
    <w:multiLevelType w:val="hybridMultilevel"/>
    <w:tmpl w:val="EF88D1FA"/>
    <w:lvl w:ilvl="0" w:tplc="14E86F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6850A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D8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4AF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E37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20E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46C1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E43A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2E0D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6E7A95"/>
    <w:multiLevelType w:val="hybridMultilevel"/>
    <w:tmpl w:val="E73EF224"/>
    <w:lvl w:ilvl="0" w:tplc="E9A4C8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745CFA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4CB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2D8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D82D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F04C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5AD9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9A0C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C63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E324E7"/>
    <w:multiLevelType w:val="hybridMultilevel"/>
    <w:tmpl w:val="B312404A"/>
    <w:lvl w:ilvl="0" w:tplc="A1D290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78E1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20DA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5ED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209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E4B3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0CB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8E5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E0A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D7516"/>
    <w:multiLevelType w:val="hybridMultilevel"/>
    <w:tmpl w:val="2B32A690"/>
    <w:lvl w:ilvl="0" w:tplc="4CBAF4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9C38C2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5CEB58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16A2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854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C08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CC2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4B8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927E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01433"/>
    <w:multiLevelType w:val="hybridMultilevel"/>
    <w:tmpl w:val="169E20E2"/>
    <w:lvl w:ilvl="0" w:tplc="D62030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C24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B2FE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695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EC9C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2C6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83D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EEA7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8E1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8"/>
  </w:num>
  <w:num w:numId="10">
    <w:abstractNumId w:val="8"/>
  </w:num>
  <w:num w:numId="11">
    <w:abstractNumId w:val="32"/>
  </w:num>
  <w:num w:numId="12">
    <w:abstractNumId w:val="37"/>
  </w:num>
  <w:num w:numId="13">
    <w:abstractNumId w:val="36"/>
  </w:num>
  <w:num w:numId="14">
    <w:abstractNumId w:val="20"/>
  </w:num>
  <w:num w:numId="15">
    <w:abstractNumId w:val="34"/>
  </w:num>
  <w:num w:numId="16">
    <w:abstractNumId w:val="13"/>
  </w:num>
  <w:num w:numId="17">
    <w:abstractNumId w:val="17"/>
  </w:num>
  <w:num w:numId="18">
    <w:abstractNumId w:val="27"/>
  </w:num>
  <w:num w:numId="19">
    <w:abstractNumId w:val="22"/>
  </w:num>
  <w:num w:numId="20">
    <w:abstractNumId w:val="11"/>
  </w:num>
  <w:num w:numId="21">
    <w:abstractNumId w:val="26"/>
  </w:num>
  <w:num w:numId="22">
    <w:abstractNumId w:val="16"/>
  </w:num>
  <w:num w:numId="23">
    <w:abstractNumId w:val="25"/>
  </w:num>
  <w:num w:numId="24">
    <w:abstractNumId w:val="33"/>
  </w:num>
  <w:num w:numId="25">
    <w:abstractNumId w:val="30"/>
  </w:num>
  <w:num w:numId="26">
    <w:abstractNumId w:val="28"/>
  </w:num>
  <w:num w:numId="27">
    <w:abstractNumId w:val="35"/>
  </w:num>
  <w:num w:numId="28">
    <w:abstractNumId w:val="29"/>
  </w:num>
  <w:num w:numId="29">
    <w:abstractNumId w:val="24"/>
  </w:num>
  <w:num w:numId="30">
    <w:abstractNumId w:val="10"/>
  </w:num>
  <w:num w:numId="31">
    <w:abstractNumId w:val="14"/>
  </w:num>
  <w:num w:numId="32">
    <w:abstractNumId w:val="21"/>
  </w:num>
  <w:num w:numId="33">
    <w:abstractNumId w:val="9"/>
  </w:num>
  <w:num w:numId="34">
    <w:abstractNumId w:val="31"/>
  </w:num>
  <w:num w:numId="35">
    <w:abstractNumId w:val="15"/>
  </w:num>
  <w:num w:numId="36">
    <w:abstractNumId w:val="12"/>
  </w:num>
  <w:num w:numId="37">
    <w:abstractNumId w:val="23"/>
  </w:num>
  <w:num w:numId="38">
    <w:abstractNumId w:val="1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AA"/>
    <w:rsid w:val="00000680"/>
    <w:rsid w:val="000030BA"/>
    <w:rsid w:val="000111AA"/>
    <w:rsid w:val="0001204A"/>
    <w:rsid w:val="00012A23"/>
    <w:rsid w:val="0001508A"/>
    <w:rsid w:val="00016AD1"/>
    <w:rsid w:val="000173F2"/>
    <w:rsid w:val="00022E1E"/>
    <w:rsid w:val="000313A2"/>
    <w:rsid w:val="00033B5F"/>
    <w:rsid w:val="000533CA"/>
    <w:rsid w:val="0005611C"/>
    <w:rsid w:val="0006130F"/>
    <w:rsid w:val="00076E67"/>
    <w:rsid w:val="00097D8A"/>
    <w:rsid w:val="000A5CA7"/>
    <w:rsid w:val="000A7081"/>
    <w:rsid w:val="000A77CD"/>
    <w:rsid w:val="000B1C6E"/>
    <w:rsid w:val="000D18B7"/>
    <w:rsid w:val="000D2424"/>
    <w:rsid w:val="000D5DAA"/>
    <w:rsid w:val="000D5DCE"/>
    <w:rsid w:val="000E4D29"/>
    <w:rsid w:val="000E7B38"/>
    <w:rsid w:val="001019B4"/>
    <w:rsid w:val="001055BD"/>
    <w:rsid w:val="00105E70"/>
    <w:rsid w:val="001129B8"/>
    <w:rsid w:val="00112BAA"/>
    <w:rsid w:val="00113D34"/>
    <w:rsid w:val="00133AB6"/>
    <w:rsid w:val="00141D2D"/>
    <w:rsid w:val="00144514"/>
    <w:rsid w:val="00146177"/>
    <w:rsid w:val="00146F41"/>
    <w:rsid w:val="001505C2"/>
    <w:rsid w:val="001541E6"/>
    <w:rsid w:val="00165A81"/>
    <w:rsid w:val="001753AD"/>
    <w:rsid w:val="00181F09"/>
    <w:rsid w:val="00181F11"/>
    <w:rsid w:val="00183477"/>
    <w:rsid w:val="0018452A"/>
    <w:rsid w:val="001A2032"/>
    <w:rsid w:val="001A329E"/>
    <w:rsid w:val="001A71A1"/>
    <w:rsid w:val="001B22F4"/>
    <w:rsid w:val="001C0172"/>
    <w:rsid w:val="001C57C8"/>
    <w:rsid w:val="001C59E5"/>
    <w:rsid w:val="001C770D"/>
    <w:rsid w:val="001D16FA"/>
    <w:rsid w:val="001E0FA6"/>
    <w:rsid w:val="001E28F8"/>
    <w:rsid w:val="001E637F"/>
    <w:rsid w:val="002066AC"/>
    <w:rsid w:val="002125E2"/>
    <w:rsid w:val="00215B84"/>
    <w:rsid w:val="00217C3F"/>
    <w:rsid w:val="002301BD"/>
    <w:rsid w:val="002502A2"/>
    <w:rsid w:val="0025724A"/>
    <w:rsid w:val="00261084"/>
    <w:rsid w:val="00262FAE"/>
    <w:rsid w:val="0027318F"/>
    <w:rsid w:val="002758F3"/>
    <w:rsid w:val="00283DAE"/>
    <w:rsid w:val="00293E4A"/>
    <w:rsid w:val="00295F55"/>
    <w:rsid w:val="00296DF0"/>
    <w:rsid w:val="002A4209"/>
    <w:rsid w:val="002A78F7"/>
    <w:rsid w:val="002B742D"/>
    <w:rsid w:val="002C1B21"/>
    <w:rsid w:val="002D2ECE"/>
    <w:rsid w:val="002F2E09"/>
    <w:rsid w:val="002F41AF"/>
    <w:rsid w:val="003225B6"/>
    <w:rsid w:val="003334BB"/>
    <w:rsid w:val="00335E79"/>
    <w:rsid w:val="0034150C"/>
    <w:rsid w:val="00350749"/>
    <w:rsid w:val="00353A43"/>
    <w:rsid w:val="00357FB7"/>
    <w:rsid w:val="00363773"/>
    <w:rsid w:val="00367789"/>
    <w:rsid w:val="003704F9"/>
    <w:rsid w:val="003940CC"/>
    <w:rsid w:val="003A2C5F"/>
    <w:rsid w:val="003A3620"/>
    <w:rsid w:val="003A4839"/>
    <w:rsid w:val="003A4FDC"/>
    <w:rsid w:val="003C47E2"/>
    <w:rsid w:val="003D4C63"/>
    <w:rsid w:val="003D74CD"/>
    <w:rsid w:val="003E07C4"/>
    <w:rsid w:val="003F6340"/>
    <w:rsid w:val="00401F0C"/>
    <w:rsid w:val="0040351E"/>
    <w:rsid w:val="00406FC9"/>
    <w:rsid w:val="0041212D"/>
    <w:rsid w:val="00430095"/>
    <w:rsid w:val="00430204"/>
    <w:rsid w:val="00434EBB"/>
    <w:rsid w:val="0043502E"/>
    <w:rsid w:val="00441DC3"/>
    <w:rsid w:val="00452042"/>
    <w:rsid w:val="0045363E"/>
    <w:rsid w:val="00466712"/>
    <w:rsid w:val="00475728"/>
    <w:rsid w:val="004776EA"/>
    <w:rsid w:val="00477CEF"/>
    <w:rsid w:val="00495C10"/>
    <w:rsid w:val="00496518"/>
    <w:rsid w:val="0049755F"/>
    <w:rsid w:val="004A0703"/>
    <w:rsid w:val="004B1BB1"/>
    <w:rsid w:val="004B1DDF"/>
    <w:rsid w:val="004C1A76"/>
    <w:rsid w:val="004C57AC"/>
    <w:rsid w:val="004C78C3"/>
    <w:rsid w:val="004D0B8E"/>
    <w:rsid w:val="004D1DD2"/>
    <w:rsid w:val="004E746F"/>
    <w:rsid w:val="004F4BCD"/>
    <w:rsid w:val="004F7F4B"/>
    <w:rsid w:val="00504A7F"/>
    <w:rsid w:val="005120FA"/>
    <w:rsid w:val="0051543E"/>
    <w:rsid w:val="00522971"/>
    <w:rsid w:val="00531E94"/>
    <w:rsid w:val="00550169"/>
    <w:rsid w:val="00553AD3"/>
    <w:rsid w:val="00562F51"/>
    <w:rsid w:val="005634BC"/>
    <w:rsid w:val="005937C4"/>
    <w:rsid w:val="005A009B"/>
    <w:rsid w:val="005B3D08"/>
    <w:rsid w:val="005B7956"/>
    <w:rsid w:val="005E2D4B"/>
    <w:rsid w:val="005E6EFA"/>
    <w:rsid w:val="0060462D"/>
    <w:rsid w:val="006117BD"/>
    <w:rsid w:val="006127B5"/>
    <w:rsid w:val="0061365D"/>
    <w:rsid w:val="00615FFD"/>
    <w:rsid w:val="006217CE"/>
    <w:rsid w:val="0062719F"/>
    <w:rsid w:val="00663684"/>
    <w:rsid w:val="00675FD9"/>
    <w:rsid w:val="00677384"/>
    <w:rsid w:val="0068060E"/>
    <w:rsid w:val="006809DC"/>
    <w:rsid w:val="00682F45"/>
    <w:rsid w:val="006941AA"/>
    <w:rsid w:val="006A55CB"/>
    <w:rsid w:val="006B6213"/>
    <w:rsid w:val="006C093B"/>
    <w:rsid w:val="006C21F2"/>
    <w:rsid w:val="006C2707"/>
    <w:rsid w:val="006C2712"/>
    <w:rsid w:val="006C5E2C"/>
    <w:rsid w:val="006D0B28"/>
    <w:rsid w:val="006D167B"/>
    <w:rsid w:val="006E4F22"/>
    <w:rsid w:val="006F76D9"/>
    <w:rsid w:val="00736797"/>
    <w:rsid w:val="007367EA"/>
    <w:rsid w:val="00752FB9"/>
    <w:rsid w:val="00772545"/>
    <w:rsid w:val="00775027"/>
    <w:rsid w:val="007779E7"/>
    <w:rsid w:val="00793172"/>
    <w:rsid w:val="00793415"/>
    <w:rsid w:val="007A586E"/>
    <w:rsid w:val="007B1C83"/>
    <w:rsid w:val="007B31DC"/>
    <w:rsid w:val="007D196A"/>
    <w:rsid w:val="007D650C"/>
    <w:rsid w:val="007F3F08"/>
    <w:rsid w:val="00804AE5"/>
    <w:rsid w:val="0081475F"/>
    <w:rsid w:val="00815D9D"/>
    <w:rsid w:val="00821159"/>
    <w:rsid w:val="00825019"/>
    <w:rsid w:val="008253BC"/>
    <w:rsid w:val="008351B5"/>
    <w:rsid w:val="0083599F"/>
    <w:rsid w:val="00835AC9"/>
    <w:rsid w:val="00837BC2"/>
    <w:rsid w:val="00845AF7"/>
    <w:rsid w:val="00845B7F"/>
    <w:rsid w:val="00847311"/>
    <w:rsid w:val="00847C27"/>
    <w:rsid w:val="0085212E"/>
    <w:rsid w:val="0085428B"/>
    <w:rsid w:val="0085723C"/>
    <w:rsid w:val="00862223"/>
    <w:rsid w:val="008C6C1F"/>
    <w:rsid w:val="008D05A9"/>
    <w:rsid w:val="008D0ABE"/>
    <w:rsid w:val="008D3BDA"/>
    <w:rsid w:val="008D3F3B"/>
    <w:rsid w:val="008D66A8"/>
    <w:rsid w:val="008E1D3D"/>
    <w:rsid w:val="008E2F61"/>
    <w:rsid w:val="008E75A6"/>
    <w:rsid w:val="008F1089"/>
    <w:rsid w:val="00906A94"/>
    <w:rsid w:val="009105EA"/>
    <w:rsid w:val="0093102E"/>
    <w:rsid w:val="0093532E"/>
    <w:rsid w:val="00942047"/>
    <w:rsid w:val="009420BF"/>
    <w:rsid w:val="00952132"/>
    <w:rsid w:val="0095509E"/>
    <w:rsid w:val="00986211"/>
    <w:rsid w:val="009876FB"/>
    <w:rsid w:val="009C41B4"/>
    <w:rsid w:val="009C50F9"/>
    <w:rsid w:val="009F6777"/>
    <w:rsid w:val="00A02456"/>
    <w:rsid w:val="00A16EF5"/>
    <w:rsid w:val="00A22368"/>
    <w:rsid w:val="00A33F4A"/>
    <w:rsid w:val="00A44AA0"/>
    <w:rsid w:val="00A4630A"/>
    <w:rsid w:val="00A46C7C"/>
    <w:rsid w:val="00A81E30"/>
    <w:rsid w:val="00A8381F"/>
    <w:rsid w:val="00A84487"/>
    <w:rsid w:val="00A90943"/>
    <w:rsid w:val="00A9428F"/>
    <w:rsid w:val="00A97911"/>
    <w:rsid w:val="00AA44C8"/>
    <w:rsid w:val="00AB0BCF"/>
    <w:rsid w:val="00AB35D2"/>
    <w:rsid w:val="00AB6960"/>
    <w:rsid w:val="00AC0050"/>
    <w:rsid w:val="00AC16C3"/>
    <w:rsid w:val="00AD43FA"/>
    <w:rsid w:val="00AD5B89"/>
    <w:rsid w:val="00AE0020"/>
    <w:rsid w:val="00AE4B96"/>
    <w:rsid w:val="00AE4FCE"/>
    <w:rsid w:val="00B02EE5"/>
    <w:rsid w:val="00B04CA7"/>
    <w:rsid w:val="00B22F9B"/>
    <w:rsid w:val="00B3470B"/>
    <w:rsid w:val="00B41B72"/>
    <w:rsid w:val="00B613F6"/>
    <w:rsid w:val="00B6735B"/>
    <w:rsid w:val="00B83312"/>
    <w:rsid w:val="00B85471"/>
    <w:rsid w:val="00B86ABD"/>
    <w:rsid w:val="00B86CF2"/>
    <w:rsid w:val="00B97DB8"/>
    <w:rsid w:val="00BC2D0E"/>
    <w:rsid w:val="00BE693A"/>
    <w:rsid w:val="00BE7398"/>
    <w:rsid w:val="00C163D9"/>
    <w:rsid w:val="00C2622F"/>
    <w:rsid w:val="00C27136"/>
    <w:rsid w:val="00C30455"/>
    <w:rsid w:val="00C36BFF"/>
    <w:rsid w:val="00C460A6"/>
    <w:rsid w:val="00C46D94"/>
    <w:rsid w:val="00C471FB"/>
    <w:rsid w:val="00C6331E"/>
    <w:rsid w:val="00C755C5"/>
    <w:rsid w:val="00C75894"/>
    <w:rsid w:val="00C75A32"/>
    <w:rsid w:val="00C7745C"/>
    <w:rsid w:val="00C83178"/>
    <w:rsid w:val="00C874A4"/>
    <w:rsid w:val="00C959FD"/>
    <w:rsid w:val="00CC12D6"/>
    <w:rsid w:val="00CF5A38"/>
    <w:rsid w:val="00D33723"/>
    <w:rsid w:val="00D405EC"/>
    <w:rsid w:val="00D4437C"/>
    <w:rsid w:val="00D47C04"/>
    <w:rsid w:val="00D6018E"/>
    <w:rsid w:val="00D70D13"/>
    <w:rsid w:val="00D715E7"/>
    <w:rsid w:val="00D80C32"/>
    <w:rsid w:val="00D85AA1"/>
    <w:rsid w:val="00D921AF"/>
    <w:rsid w:val="00D92815"/>
    <w:rsid w:val="00D966A5"/>
    <w:rsid w:val="00DB6F70"/>
    <w:rsid w:val="00DF1D94"/>
    <w:rsid w:val="00DF2040"/>
    <w:rsid w:val="00E04174"/>
    <w:rsid w:val="00E06D39"/>
    <w:rsid w:val="00E0742B"/>
    <w:rsid w:val="00E156EF"/>
    <w:rsid w:val="00E15965"/>
    <w:rsid w:val="00E23C58"/>
    <w:rsid w:val="00E36687"/>
    <w:rsid w:val="00E52555"/>
    <w:rsid w:val="00E53D84"/>
    <w:rsid w:val="00E5478C"/>
    <w:rsid w:val="00E94D29"/>
    <w:rsid w:val="00E9757C"/>
    <w:rsid w:val="00EA207A"/>
    <w:rsid w:val="00EC01D1"/>
    <w:rsid w:val="00ED0325"/>
    <w:rsid w:val="00ED481A"/>
    <w:rsid w:val="00EE28A5"/>
    <w:rsid w:val="00EE7DA0"/>
    <w:rsid w:val="00EF7A4E"/>
    <w:rsid w:val="00F05EDF"/>
    <w:rsid w:val="00F07B52"/>
    <w:rsid w:val="00F256CD"/>
    <w:rsid w:val="00F33F92"/>
    <w:rsid w:val="00F372DF"/>
    <w:rsid w:val="00F37C3E"/>
    <w:rsid w:val="00F43A92"/>
    <w:rsid w:val="00F46030"/>
    <w:rsid w:val="00F521E9"/>
    <w:rsid w:val="00F605AA"/>
    <w:rsid w:val="00F71BCA"/>
    <w:rsid w:val="00F74C88"/>
    <w:rsid w:val="00F81027"/>
    <w:rsid w:val="00F83335"/>
    <w:rsid w:val="00F84C5D"/>
    <w:rsid w:val="00F92ECE"/>
    <w:rsid w:val="00F95940"/>
    <w:rsid w:val="00FA575A"/>
    <w:rsid w:val="00FA7164"/>
    <w:rsid w:val="00FB0333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68D6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4B"/>
    <w:rPr>
      <w:rFonts w:ascii="Gill Sans Nova Light" w:hAnsi="Gill Sans Nova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222"/>
    <w:pPr>
      <w:widowControl w:val="0"/>
      <w:spacing w:before="420"/>
      <w:outlineLvl w:val="0"/>
    </w:pPr>
    <w:rPr>
      <w:rFonts w:asciiTheme="majorHAnsi" w:eastAsiaTheme="majorEastAsia" w:hAnsiTheme="majorHAnsi" w:cs="Times New Roman (Headings CS)"/>
      <w:b/>
      <w:bCs/>
      <w:caps/>
      <w:color w:val="004C2D" w:themeColor="accent3" w:themeShade="BF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7100C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7100C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17100C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17100C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2222"/>
    <w:rPr>
      <w:rFonts w:asciiTheme="majorHAnsi" w:eastAsiaTheme="majorEastAsia" w:hAnsiTheme="majorHAnsi" w:cs="Times New Roman (Headings CS)"/>
      <w:b/>
      <w:bCs/>
      <w:caps/>
      <w:color w:val="004C2D" w:themeColor="accent3" w:themeShade="BF"/>
      <w:sz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B02EE5"/>
    <w:tblPr>
      <w:tblBorders>
        <w:top w:val="single" w:sz="4" w:space="0" w:color="004C2D" w:themeColor="accent3" w:themeShade="BF"/>
        <w:left w:val="single" w:sz="4" w:space="0" w:color="004C2D" w:themeColor="accent3" w:themeShade="BF"/>
        <w:bottom w:val="single" w:sz="4" w:space="0" w:color="004C2D" w:themeColor="accent3" w:themeShade="BF"/>
        <w:right w:val="single" w:sz="4" w:space="0" w:color="004C2D" w:themeColor="accent3" w:themeShade="BF"/>
        <w:insideH w:val="single" w:sz="4" w:space="0" w:color="004C2D" w:themeColor="accent3" w:themeShade="BF"/>
        <w:insideV w:val="single" w:sz="4" w:space="0" w:color="004C2D" w:themeColor="accent3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17100C" w:themeColor="accent1" w:themeShade="40"/>
        <w:left w:val="single" w:sz="2" w:space="10" w:color="17100C" w:themeColor="accent1" w:themeShade="40"/>
        <w:bottom w:val="single" w:sz="2" w:space="10" w:color="17100C" w:themeColor="accent1" w:themeShade="40"/>
        <w:right w:val="single" w:sz="2" w:space="10" w:color="17100C" w:themeColor="accent1" w:themeShade="40"/>
      </w:pBdr>
      <w:ind w:left="1152" w:right="1152"/>
    </w:pPr>
    <w:rPr>
      <w:rFonts w:eastAsiaTheme="minorEastAsia" w:cstheme="minorBidi"/>
      <w:i/>
      <w:iCs/>
      <w:color w:val="17100C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93172"/>
  </w:style>
  <w:style w:type="character" w:customStyle="1" w:styleId="FooterChar">
    <w:name w:val="Footer Char"/>
    <w:basedOn w:val="DefaultParagraphFont"/>
    <w:link w:val="Footer"/>
    <w:uiPriority w:val="99"/>
    <w:semiHidden/>
    <w:rsid w:val="00295F55"/>
    <w:rPr>
      <w:rFonts w:ascii="Gill Sans Nova Light" w:hAnsi="Gill Sans Nova Light"/>
      <w:color w:val="000000" w:themeColor="text1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793172"/>
  </w:style>
  <w:style w:type="character" w:customStyle="1" w:styleId="HeaderChar">
    <w:name w:val="Header Char"/>
    <w:basedOn w:val="DefaultParagraphFont"/>
    <w:link w:val="Header"/>
    <w:uiPriority w:val="99"/>
    <w:semiHidden/>
    <w:rsid w:val="00295F55"/>
    <w:rPr>
      <w:rFonts w:ascii="Gill Sans Nova Light" w:hAnsi="Gill Sans Nova Light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17100C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rsid w:val="00262FAE"/>
    <w:rPr>
      <w:rFonts w:asciiTheme="majorHAnsi" w:eastAsiaTheme="majorEastAsia" w:hAnsiTheme="majorHAnsi" w:cstheme="majorBidi"/>
      <w:i/>
      <w:color w:val="17100C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2FAE"/>
    <w:rPr>
      <w:rFonts w:asciiTheme="majorHAnsi" w:eastAsiaTheme="majorEastAsia" w:hAnsiTheme="majorHAnsi" w:cstheme="majorBidi"/>
      <w:b/>
      <w:i/>
      <w:iCs/>
      <w:color w:val="17100C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17100C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2F211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2F211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unhideWhenUsed/>
    <w:rsid w:val="000D18B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17100C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17100C" w:themeColor="accent1" w:themeShade="40"/>
        <w:bottom w:val="single" w:sz="4" w:space="10" w:color="17100C" w:themeColor="accent1" w:themeShade="40"/>
      </w:pBdr>
      <w:spacing w:before="360" w:after="360"/>
      <w:ind w:left="864" w:right="864"/>
      <w:jc w:val="center"/>
    </w:pPr>
    <w:rPr>
      <w:i/>
      <w:iCs/>
      <w:color w:val="17100C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17100C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17100C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semiHidden/>
    <w:qFormat/>
    <w:rsid w:val="00016AD1"/>
    <w:pPr>
      <w:numPr>
        <w:numId w:val="9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016AD1"/>
    <w:pPr>
      <w:numPr>
        <w:numId w:val="10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FF2222"/>
    <w:pPr>
      <w:spacing w:after="80"/>
      <w:contextualSpacing/>
    </w:pPr>
    <w:rPr>
      <w:rFonts w:asciiTheme="majorHAnsi" w:eastAsiaTheme="majorEastAsia" w:hAnsiTheme="majorHAnsi" w:cstheme="majorBidi"/>
      <w:b/>
      <w:bCs/>
      <w:color w:val="004C2D" w:themeColor="accent3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F2222"/>
    <w:rPr>
      <w:rFonts w:asciiTheme="majorHAnsi" w:eastAsiaTheme="majorEastAsia" w:hAnsiTheme="majorHAnsi" w:cstheme="majorBidi"/>
      <w:b/>
      <w:bCs/>
      <w:color w:val="004C2D" w:themeColor="accent3" w:themeShade="BF"/>
      <w:kern w:val="28"/>
      <w:sz w:val="56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3E07C4"/>
    <w:pPr>
      <w:spacing w:before="60" w:after="60"/>
    </w:pPr>
    <w:rPr>
      <w:rFonts w:ascii="Gill Sans Nova" w:eastAsiaTheme="minorHAnsi" w:hAnsi="Gill Sans Nova" w:cstheme="minorBidi"/>
      <w:color w:val="004C2D" w:themeColor="accent3" w:themeShade="BF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="Gill Sans Nova Light" w:hAnsi="Gill Sans Nova Light"/>
        <w:b w:val="0"/>
        <w:i w:val="0"/>
        <w:caps/>
        <w:smallCaps w:val="0"/>
        <w:color w:val="004C2D" w:themeColor="accent3" w:themeShade="B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0EE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2222"/>
    <w:rPr>
      <w:color w:val="605E5C"/>
      <w:shd w:val="clear" w:color="auto" w:fill="E1DFDD"/>
    </w:rPr>
  </w:style>
  <w:style w:type="paragraph" w:customStyle="1" w:styleId="ShapeHandles">
    <w:name w:val="Shape Handles"/>
    <w:basedOn w:val="Normal"/>
    <w:qFormat/>
    <w:rsid w:val="00FF2222"/>
    <w:pPr>
      <w:spacing w:after="0"/>
    </w:pPr>
    <w:rPr>
      <w:sz w:val="12"/>
      <w:szCs w:val="1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88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725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48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21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23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098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0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2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8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57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5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83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695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7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0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4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2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5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4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6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31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385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56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916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39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414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5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62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7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71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340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06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982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68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97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232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46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75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4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759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38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914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88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7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5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5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1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13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57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2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0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84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90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7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6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9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61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2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67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40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1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95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2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4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2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3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4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37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5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21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67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8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9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78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29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98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614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039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0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8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570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805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07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32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7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2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55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4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6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91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90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7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04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5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1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29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7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32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52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55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18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6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72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57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5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834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75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2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3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71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01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483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40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85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47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16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96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35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98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598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289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7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3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5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4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966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3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342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3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26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2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0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18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3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25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00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573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59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58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40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2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26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37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5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2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me\AppData\Roaming\Microsoft\Templates\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6C3795ED05461C877A8E0EEAD20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4507F-4230-431B-81D6-E719B79AE18B}"/>
      </w:docPartPr>
      <w:docPartBody>
        <w:p w:rsidR="002C7B0D" w:rsidRDefault="00CF61CE">
          <w:pPr>
            <w:pStyle w:val="1A6C3795ED05461C877A8E0EEAD2097D"/>
          </w:pPr>
          <w:r w:rsidRPr="00FF2222">
            <w:t>English Literature 1A syllabus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15"/>
    <w:rsid w:val="00026EEC"/>
    <w:rsid w:val="0009272D"/>
    <w:rsid w:val="00156419"/>
    <w:rsid w:val="00181F09"/>
    <w:rsid w:val="001B0ED9"/>
    <w:rsid w:val="001B37D7"/>
    <w:rsid w:val="00261E83"/>
    <w:rsid w:val="002C7B0D"/>
    <w:rsid w:val="004776EA"/>
    <w:rsid w:val="004A0F2D"/>
    <w:rsid w:val="005374A2"/>
    <w:rsid w:val="005B0246"/>
    <w:rsid w:val="006A55CB"/>
    <w:rsid w:val="006C093B"/>
    <w:rsid w:val="006C5E2C"/>
    <w:rsid w:val="00783E30"/>
    <w:rsid w:val="00797E40"/>
    <w:rsid w:val="00823C00"/>
    <w:rsid w:val="00856E86"/>
    <w:rsid w:val="00873D15"/>
    <w:rsid w:val="008922A9"/>
    <w:rsid w:val="008D650D"/>
    <w:rsid w:val="008E2F61"/>
    <w:rsid w:val="009B10F3"/>
    <w:rsid w:val="009F5988"/>
    <w:rsid w:val="00A0034B"/>
    <w:rsid w:val="00A44B76"/>
    <w:rsid w:val="00A50E69"/>
    <w:rsid w:val="00B476F4"/>
    <w:rsid w:val="00B918C0"/>
    <w:rsid w:val="00BE2DF3"/>
    <w:rsid w:val="00C36BFF"/>
    <w:rsid w:val="00CC12D6"/>
    <w:rsid w:val="00CF61CE"/>
    <w:rsid w:val="00D23E24"/>
    <w:rsid w:val="00D47C04"/>
    <w:rsid w:val="00D921AF"/>
    <w:rsid w:val="00E440D7"/>
    <w:rsid w:val="00E52555"/>
    <w:rsid w:val="00F26369"/>
    <w:rsid w:val="00F509B8"/>
    <w:rsid w:val="00F84C5D"/>
    <w:rsid w:val="00FA7164"/>
    <w:rsid w:val="00FC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C3795ED05461C877A8E0EEAD2097D">
    <w:name w:val="1A6C3795ED05461C877A8E0EEAD2097D"/>
  </w:style>
  <w:style w:type="character" w:styleId="Emphasis">
    <w:name w:val="Emphasis"/>
    <w:basedOn w:val="DefaultParagraphFont"/>
    <w:uiPriority w:val="11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ustom 72">
      <a:majorFont>
        <a:latin typeface="Goudy Old Style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CFC40B-3E80-4729-A5D0-CB0925EDC6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9BB69B1-D913-4716-9DB5-3CCCF3E6A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81DC1A-0E9E-4E3C-94A6-90243A1EA5F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syllabus.dotx</Template>
  <TotalTime>0</TotalTime>
  <Pages>4</Pages>
  <Words>219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2024-08-26T03:27:00Z</dcterms:created>
  <dcterms:modified xsi:type="dcterms:W3CDTF">2024-10-23T23:06:00Z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